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69B77" w14:textId="1CF44EC4" w:rsidR="009E5D67" w:rsidRDefault="00923C0B" w:rsidP="009E5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today</w:t>
      </w:r>
      <w:proofErr w:type="gramEnd"/>
      <w:r>
        <w:rPr>
          <w:rFonts w:ascii="Times New Roman" w:hAnsi="Times New Roman" w:cs="Times New Roman"/>
          <w:sz w:val="24"/>
          <w:szCs w:val="24"/>
        </w:rPr>
        <w:t>() }}</w:t>
      </w:r>
    </w:p>
    <w:p w14:paraId="2496FBD3" w14:textId="77777777" w:rsidR="009E5D67" w:rsidRDefault="009E5D67" w:rsidP="009E5D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78E17" w14:textId="2E006C6D" w:rsidR="009E5D67" w:rsidRDefault="00923C0B" w:rsidP="009E5D6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{{ ha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}}</w:t>
      </w:r>
    </w:p>
    <w:p w14:paraId="73CDF224" w14:textId="68F38A4E" w:rsidR="00E449F3" w:rsidRPr="005A46D0" w:rsidRDefault="00923C0B" w:rsidP="008B068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_address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[ha] }}</w:t>
      </w:r>
    </w:p>
    <w:p w14:paraId="7439BC52" w14:textId="77777777" w:rsidR="009E5D67" w:rsidRDefault="009E5D67" w:rsidP="009E5D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A8C79" w14:textId="63F5EC65" w:rsidR="009E5D67" w:rsidRDefault="009E5D67" w:rsidP="009E5D6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A1D2A">
        <w:rPr>
          <w:rFonts w:ascii="Times New Roman" w:hAnsi="Times New Roman" w:cs="Times New Roman"/>
          <w:b/>
          <w:bCs/>
          <w:sz w:val="24"/>
          <w:szCs w:val="24"/>
        </w:rPr>
        <w:t xml:space="preserve">RE: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449F3">
        <w:rPr>
          <w:rFonts w:ascii="Times New Roman" w:hAnsi="Times New Roman" w:cs="Times New Roman"/>
          <w:b/>
          <w:bCs/>
          <w:sz w:val="24"/>
          <w:szCs w:val="24"/>
        </w:rPr>
        <w:t>REQUEST FOR</w:t>
      </w:r>
      <w:r w:rsidR="002013AB">
        <w:rPr>
          <w:rFonts w:ascii="Times New Roman" w:hAnsi="Times New Roman" w:cs="Times New Roman"/>
          <w:b/>
          <w:bCs/>
          <w:sz w:val="24"/>
          <w:szCs w:val="24"/>
        </w:rPr>
        <w:t xml:space="preserve"> INFORMAL HEARING – </w:t>
      </w:r>
      <w:proofErr w:type="gramStart"/>
      <w:r w:rsidR="00313F9F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313F9F">
        <w:rPr>
          <w:rFonts w:ascii="Times New Roman" w:hAnsi="Times New Roman" w:cs="Times New Roman"/>
          <w:b/>
          <w:bCs/>
          <w:sz w:val="24"/>
          <w:szCs w:val="24"/>
        </w:rPr>
        <w:t>client.name</w:t>
      </w:r>
      <w:proofErr w:type="gramEnd"/>
      <w:r w:rsidR="00313F9F">
        <w:rPr>
          <w:rFonts w:ascii="Times New Roman" w:hAnsi="Times New Roman" w:cs="Times New Roman"/>
          <w:b/>
          <w:bCs/>
          <w:sz w:val="24"/>
          <w:szCs w:val="24"/>
        </w:rPr>
        <w:t>.full</w:t>
      </w:r>
      <w:proofErr w:type="spellEnd"/>
      <w:r w:rsidR="00313F9F">
        <w:rPr>
          <w:rFonts w:ascii="Times New Roman" w:hAnsi="Times New Roman" w:cs="Times New Roman"/>
          <w:b/>
          <w:bCs/>
          <w:sz w:val="24"/>
          <w:szCs w:val="24"/>
        </w:rPr>
        <w:t>() }}</w:t>
      </w:r>
      <w:r w:rsidR="00611C53">
        <w:rPr>
          <w:rFonts w:ascii="Times New Roman" w:hAnsi="Times New Roman" w:cs="Times New Roman"/>
          <w:b/>
          <w:bCs/>
          <w:sz w:val="24"/>
          <w:szCs w:val="24"/>
        </w:rPr>
        <w:t xml:space="preserve">  - </w:t>
      </w:r>
      <w:r w:rsidR="00313F9F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313F9F">
        <w:rPr>
          <w:rFonts w:ascii="Times New Roman" w:hAnsi="Times New Roman" w:cs="Times New Roman"/>
          <w:b/>
          <w:bCs/>
          <w:sz w:val="24"/>
          <w:szCs w:val="24"/>
        </w:rPr>
        <w:t>notice_date</w:t>
      </w:r>
      <w:proofErr w:type="spellEnd"/>
      <w:r w:rsidR="00313F9F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="00611C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49F3">
        <w:rPr>
          <w:rFonts w:ascii="Times New Roman" w:hAnsi="Times New Roman" w:cs="Times New Roman"/>
          <w:b/>
          <w:bCs/>
          <w:sz w:val="24"/>
          <w:szCs w:val="24"/>
        </w:rPr>
        <w:t xml:space="preserve"> TERMINATION </w:t>
      </w:r>
      <w:r w:rsidR="001C3118">
        <w:rPr>
          <w:rFonts w:ascii="Times New Roman" w:hAnsi="Times New Roman" w:cs="Times New Roman"/>
          <w:b/>
          <w:bCs/>
          <w:sz w:val="24"/>
          <w:szCs w:val="24"/>
        </w:rPr>
        <w:t xml:space="preserve">OF LEASE </w:t>
      </w:r>
      <w:r w:rsidR="00E449F3">
        <w:rPr>
          <w:rFonts w:ascii="Times New Roman" w:hAnsi="Times New Roman" w:cs="Times New Roman"/>
          <w:b/>
          <w:bCs/>
          <w:sz w:val="24"/>
          <w:szCs w:val="24"/>
        </w:rPr>
        <w:t xml:space="preserve">NOTICE </w:t>
      </w:r>
    </w:p>
    <w:p w14:paraId="57EBF35E" w14:textId="77777777" w:rsidR="009E5D67" w:rsidRPr="00D22987" w:rsidRDefault="009E5D67" w:rsidP="009E5D6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2339C" w14:textId="386FFC8A" w:rsidR="00D75F84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3B38097C" w14:textId="6FD09B3B" w:rsidR="00E449F3" w:rsidRPr="00F94356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AD97D" w14:textId="1FAEFE3D" w:rsidR="00E449F3" w:rsidRPr="00F94356" w:rsidRDefault="00E449F3" w:rsidP="002338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4356">
        <w:rPr>
          <w:rFonts w:ascii="Times New Roman" w:hAnsi="Times New Roman" w:cs="Times New Roman"/>
          <w:sz w:val="24"/>
          <w:szCs w:val="24"/>
        </w:rPr>
        <w:t>I</w:t>
      </w:r>
      <w:r w:rsidR="00611C5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13F9F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13F9F"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 w:rsidR="00313F9F">
        <w:rPr>
          <w:rFonts w:ascii="Times New Roman" w:hAnsi="Times New Roman" w:cs="Times New Roman"/>
          <w:sz w:val="24"/>
          <w:szCs w:val="24"/>
        </w:rPr>
        <w:t>.full</w:t>
      </w:r>
      <w:proofErr w:type="spellEnd"/>
      <w:r w:rsidR="00313F9F">
        <w:rPr>
          <w:rFonts w:ascii="Times New Roman" w:hAnsi="Times New Roman" w:cs="Times New Roman"/>
          <w:sz w:val="24"/>
          <w:szCs w:val="24"/>
        </w:rPr>
        <w:t>() }}</w:t>
      </w:r>
      <w:r w:rsidR="00611C53">
        <w:rPr>
          <w:rFonts w:ascii="Times New Roman" w:hAnsi="Times New Roman" w:cs="Times New Roman"/>
          <w:sz w:val="24"/>
          <w:szCs w:val="24"/>
        </w:rPr>
        <w:t xml:space="preserve">, </w:t>
      </w:r>
      <w:r w:rsidRPr="00F94356">
        <w:rPr>
          <w:rFonts w:ascii="Times New Roman" w:hAnsi="Times New Roman" w:cs="Times New Roman"/>
          <w:sz w:val="24"/>
          <w:szCs w:val="24"/>
        </w:rPr>
        <w:t>write this lett</w:t>
      </w:r>
      <w:r w:rsidR="00611C53">
        <w:rPr>
          <w:rFonts w:ascii="Times New Roman" w:hAnsi="Times New Roman" w:cs="Times New Roman"/>
          <w:sz w:val="24"/>
          <w:szCs w:val="24"/>
        </w:rPr>
        <w:t>er to request an Informal Hearing</w:t>
      </w:r>
      <w:r w:rsidRPr="00F94356">
        <w:rPr>
          <w:rFonts w:ascii="Times New Roman" w:hAnsi="Times New Roman" w:cs="Times New Roman"/>
          <w:sz w:val="24"/>
          <w:szCs w:val="24"/>
        </w:rPr>
        <w:t xml:space="preserve"> </w:t>
      </w:r>
      <w:r w:rsidR="00611C53">
        <w:rPr>
          <w:rFonts w:ascii="Times New Roman" w:hAnsi="Times New Roman" w:cs="Times New Roman"/>
          <w:sz w:val="24"/>
          <w:szCs w:val="24"/>
        </w:rPr>
        <w:t xml:space="preserve">related to the </w:t>
      </w:r>
      <w:r w:rsidR="00313F9F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13F9F">
        <w:rPr>
          <w:rFonts w:ascii="Times New Roman" w:hAnsi="Times New Roman" w:cs="Times New Roman"/>
          <w:sz w:val="24"/>
          <w:szCs w:val="24"/>
        </w:rPr>
        <w:t>notice_date</w:t>
      </w:r>
      <w:proofErr w:type="spellEnd"/>
      <w:r w:rsidR="00313F9F">
        <w:rPr>
          <w:rFonts w:ascii="Times New Roman" w:hAnsi="Times New Roman" w:cs="Times New Roman"/>
          <w:sz w:val="24"/>
          <w:szCs w:val="24"/>
        </w:rPr>
        <w:t xml:space="preserve"> }}</w:t>
      </w:r>
      <w:r w:rsidR="001C3118">
        <w:rPr>
          <w:rFonts w:ascii="Times New Roman" w:hAnsi="Times New Roman" w:cs="Times New Roman"/>
          <w:sz w:val="24"/>
          <w:szCs w:val="24"/>
        </w:rPr>
        <w:t xml:space="preserve"> termination</w:t>
      </w:r>
      <w:r w:rsidR="00135C21">
        <w:rPr>
          <w:rFonts w:ascii="Times New Roman" w:hAnsi="Times New Roman" w:cs="Times New Roman"/>
          <w:sz w:val="24"/>
          <w:szCs w:val="24"/>
        </w:rPr>
        <w:t xml:space="preserve"> of lease</w:t>
      </w:r>
      <w:r w:rsidR="001C3118">
        <w:rPr>
          <w:rFonts w:ascii="Times New Roman" w:hAnsi="Times New Roman" w:cs="Times New Roman"/>
          <w:sz w:val="24"/>
          <w:szCs w:val="24"/>
        </w:rPr>
        <w:t xml:space="preserve"> </w:t>
      </w:r>
      <w:r w:rsidR="00611C53">
        <w:rPr>
          <w:rFonts w:ascii="Times New Roman" w:hAnsi="Times New Roman" w:cs="Times New Roman"/>
          <w:sz w:val="24"/>
          <w:szCs w:val="24"/>
        </w:rPr>
        <w:t>notice</w:t>
      </w:r>
      <w:r w:rsidR="0003097A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03097A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r w:rsidR="0003097A">
        <w:rPr>
          <w:rFonts w:ascii="Times New Roman" w:hAnsi="Times New Roman" w:cs="Times New Roman"/>
          <w:sz w:val="24"/>
          <w:szCs w:val="24"/>
        </w:rPr>
        <w:t xml:space="preserve"> != “” %} signed by {{ </w:t>
      </w:r>
      <w:proofErr w:type="spellStart"/>
      <w:r w:rsidR="0003097A">
        <w:rPr>
          <w:rFonts w:ascii="Times New Roman" w:hAnsi="Times New Roman" w:cs="Times New Roman"/>
          <w:sz w:val="24"/>
          <w:szCs w:val="24"/>
        </w:rPr>
        <w:t>sender_name</w:t>
      </w:r>
      <w:proofErr w:type="spellEnd"/>
      <w:r w:rsidR="0003097A">
        <w:rPr>
          <w:rFonts w:ascii="Times New Roman" w:hAnsi="Times New Roman" w:cs="Times New Roman"/>
          <w:sz w:val="24"/>
          <w:szCs w:val="24"/>
        </w:rPr>
        <w:t xml:space="preserve"> }}{% if </w:t>
      </w:r>
      <w:proofErr w:type="spellStart"/>
      <w:r w:rsidR="0003097A">
        <w:rPr>
          <w:rFonts w:ascii="Times New Roman" w:hAnsi="Times New Roman" w:cs="Times New Roman"/>
          <w:sz w:val="24"/>
          <w:szCs w:val="24"/>
        </w:rPr>
        <w:t>sender_title</w:t>
      </w:r>
      <w:proofErr w:type="spellEnd"/>
      <w:r w:rsidR="0003097A">
        <w:rPr>
          <w:rFonts w:ascii="Times New Roman" w:hAnsi="Times New Roman" w:cs="Times New Roman"/>
          <w:sz w:val="24"/>
          <w:szCs w:val="24"/>
        </w:rPr>
        <w:t xml:space="preserve"> %}, {{ </w:t>
      </w:r>
      <w:proofErr w:type="spellStart"/>
      <w:r w:rsidR="0003097A">
        <w:rPr>
          <w:rFonts w:ascii="Times New Roman" w:hAnsi="Times New Roman" w:cs="Times New Roman"/>
          <w:sz w:val="24"/>
          <w:szCs w:val="24"/>
        </w:rPr>
        <w:t>sender_title</w:t>
      </w:r>
      <w:proofErr w:type="spellEnd"/>
      <w:r w:rsidR="0003097A">
        <w:rPr>
          <w:rFonts w:ascii="Times New Roman" w:hAnsi="Times New Roman" w:cs="Times New Roman"/>
          <w:sz w:val="24"/>
          <w:szCs w:val="24"/>
        </w:rPr>
        <w:t xml:space="preserve"> }}{% endif %}{% endif %}</w:t>
      </w:r>
      <w:r w:rsidR="0003097A" w:rsidRPr="00F94356">
        <w:rPr>
          <w:rFonts w:ascii="Times New Roman" w:hAnsi="Times New Roman" w:cs="Times New Roman"/>
          <w:sz w:val="24"/>
          <w:szCs w:val="24"/>
        </w:rPr>
        <w:t>.</w:t>
      </w:r>
      <w:r w:rsidRPr="00F943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45206" w14:textId="21C87E0D" w:rsidR="00417397" w:rsidRDefault="00417397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39887D9" w14:textId="4DAD408D" w:rsidR="00611C53" w:rsidRDefault="00611C53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available time for the Informal Hearing is as follows: </w:t>
      </w:r>
    </w:p>
    <w:p w14:paraId="193DB642" w14:textId="77777777" w:rsidR="00BC01DF" w:rsidRDefault="00BC01DF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_1 }}</w:t>
      </w:r>
    </w:p>
    <w:p w14:paraId="789A48C8" w14:textId="6458D7DE" w:rsidR="00BC01DF" w:rsidRDefault="00BC01DF" w:rsidP="00BC01D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0A92513E" w14:textId="1DA7D863" w:rsidR="00611C53" w:rsidRDefault="00BC01DF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date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06AC691" w14:textId="64063200" w:rsidR="00611C53" w:rsidRDefault="00611C53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B91825" w14:textId="77777777" w:rsidR="00AD34B1" w:rsidRDefault="00AD34B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08BBF80" w14:textId="24AA0009" w:rsidR="001C0361" w:rsidRDefault="001C036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</w:t>
      </w:r>
      <w:r w:rsidRPr="00356D7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9C4C6E4" w14:textId="2C5B811B" w:rsidR="00C47F58" w:rsidRDefault="00C47F58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D74A2E1" w14:textId="77777777" w:rsidR="00417397" w:rsidRPr="00356D7A" w:rsidRDefault="00417397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3E5B61" w14:textId="77777777" w:rsidR="001C0361" w:rsidRPr="00356D7A" w:rsidRDefault="001C0361" w:rsidP="002338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3FCE0034" w14:textId="77777777" w:rsidR="009D619A" w:rsidRPr="00356D7A" w:rsidRDefault="009D619A" w:rsidP="009D619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client.name</w:t>
      </w:r>
      <w:proofErr w:type="gramEnd"/>
      <w:r>
        <w:rPr>
          <w:rFonts w:ascii="Times New Roman" w:hAnsi="Times New Roman" w:cs="Times New Roman"/>
          <w:sz w:val="24"/>
          <w:szCs w:val="24"/>
        </w:rPr>
        <w:t>.full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}} </w:t>
      </w:r>
    </w:p>
    <w:p w14:paraId="5CEAB06B" w14:textId="77777777" w:rsidR="009D619A" w:rsidRDefault="009D619A" w:rsidP="009D61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.address.line_one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327ED76F" w14:textId="77777777" w:rsidR="009D619A" w:rsidRDefault="009D619A" w:rsidP="009D61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.address.line_two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471B79A4" w14:textId="77777777" w:rsidR="009D619A" w:rsidRDefault="009D619A" w:rsidP="009D61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49BE095" w14:textId="2F488637" w:rsidR="003E7F84" w:rsidRPr="0099759F" w:rsidRDefault="009D619A" w:rsidP="009D619A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  <w:r>
        <w:rPr>
          <w:rFonts w:ascii="Times New Roman" w:hAnsi="Times New Roman" w:cs="Times New Roman"/>
          <w:sz w:val="24"/>
          <w:szCs w:val="24"/>
        </w:rPr>
        <w:t>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sectPr w:rsidR="003E7F84" w:rsidRPr="0099759F" w:rsidSect="00B31E82">
      <w:footerReference w:type="first" r:id="rId11"/>
      <w:pgSz w:w="12240" w:h="15840"/>
      <w:pgMar w:top="1440" w:right="1440" w:bottom="1440" w:left="1440" w:header="2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E0A95" w14:textId="77777777" w:rsidR="00055FD3" w:rsidRDefault="00055FD3" w:rsidP="0059335A">
      <w:pPr>
        <w:spacing w:after="0" w:line="240" w:lineRule="auto"/>
      </w:pPr>
      <w:r>
        <w:separator/>
      </w:r>
    </w:p>
  </w:endnote>
  <w:endnote w:type="continuationSeparator" w:id="0">
    <w:p w14:paraId="50349DA3" w14:textId="77777777" w:rsidR="00055FD3" w:rsidRDefault="00055FD3" w:rsidP="0059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BF7F5" w14:textId="12B44DCF" w:rsidR="0059335A" w:rsidRPr="00857F30" w:rsidRDefault="00857F30" w:rsidP="00857F30">
    <w:pPr>
      <w:pStyle w:val="Footer"/>
      <w:jc w:val="center"/>
      <w:rPr>
        <w:rFonts w:ascii="Perpetua" w:hAnsi="Perpetua"/>
        <w:b/>
        <w:bCs/>
        <w:sz w:val="28"/>
        <w:szCs w:val="28"/>
      </w:rPr>
    </w:pPr>
    <w:r>
      <w:rPr>
        <w:rFonts w:ascii="Perpetua" w:hAnsi="Perpetua"/>
        <w:b/>
        <w:bCs/>
        <w:noProof/>
        <w:sz w:val="28"/>
        <w:szCs w:val="28"/>
      </w:rPr>
      <w:tab/>
    </w:r>
    <w:r>
      <w:rPr>
        <w:rFonts w:ascii="Perpetua" w:hAnsi="Perpetua"/>
        <w:b/>
        <w:bCs/>
        <w:noProof/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ACB79" w14:textId="77777777" w:rsidR="00055FD3" w:rsidRDefault="00055FD3" w:rsidP="0059335A">
      <w:pPr>
        <w:spacing w:after="0" w:line="240" w:lineRule="auto"/>
      </w:pPr>
      <w:r>
        <w:separator/>
      </w:r>
    </w:p>
  </w:footnote>
  <w:footnote w:type="continuationSeparator" w:id="0">
    <w:p w14:paraId="71457017" w14:textId="77777777" w:rsidR="00055FD3" w:rsidRDefault="00055FD3" w:rsidP="0059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EA0F63"/>
    <w:multiLevelType w:val="hybridMultilevel"/>
    <w:tmpl w:val="A34628FE"/>
    <w:lvl w:ilvl="0" w:tplc="F6F49B4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6262AF42">
      <w:start w:val="1"/>
      <w:numFmt w:val="upp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59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BD"/>
    <w:rsid w:val="0001605A"/>
    <w:rsid w:val="00020636"/>
    <w:rsid w:val="0003097A"/>
    <w:rsid w:val="000343E3"/>
    <w:rsid w:val="00036B35"/>
    <w:rsid w:val="00047094"/>
    <w:rsid w:val="00055FD3"/>
    <w:rsid w:val="00065C4A"/>
    <w:rsid w:val="00070EDF"/>
    <w:rsid w:val="00075684"/>
    <w:rsid w:val="000869EB"/>
    <w:rsid w:val="000B2872"/>
    <w:rsid w:val="000E46AB"/>
    <w:rsid w:val="00105C7E"/>
    <w:rsid w:val="001204C8"/>
    <w:rsid w:val="00123E41"/>
    <w:rsid w:val="00135AF9"/>
    <w:rsid w:val="00135C21"/>
    <w:rsid w:val="001521D3"/>
    <w:rsid w:val="00160C0C"/>
    <w:rsid w:val="00166775"/>
    <w:rsid w:val="0017419E"/>
    <w:rsid w:val="00174226"/>
    <w:rsid w:val="00174D40"/>
    <w:rsid w:val="001A3B1E"/>
    <w:rsid w:val="001A5F01"/>
    <w:rsid w:val="001B76C5"/>
    <w:rsid w:val="001C0361"/>
    <w:rsid w:val="001C3118"/>
    <w:rsid w:val="001D5300"/>
    <w:rsid w:val="001E02C7"/>
    <w:rsid w:val="001F7975"/>
    <w:rsid w:val="002013AB"/>
    <w:rsid w:val="00217E96"/>
    <w:rsid w:val="0023384A"/>
    <w:rsid w:val="00243C60"/>
    <w:rsid w:val="00280849"/>
    <w:rsid w:val="002851BD"/>
    <w:rsid w:val="00285A45"/>
    <w:rsid w:val="00287C8B"/>
    <w:rsid w:val="00295462"/>
    <w:rsid w:val="002B7850"/>
    <w:rsid w:val="002C41F4"/>
    <w:rsid w:val="002D7A71"/>
    <w:rsid w:val="002E6905"/>
    <w:rsid w:val="00313F9F"/>
    <w:rsid w:val="00316B5B"/>
    <w:rsid w:val="00323A5C"/>
    <w:rsid w:val="00360A83"/>
    <w:rsid w:val="003653AA"/>
    <w:rsid w:val="003D3840"/>
    <w:rsid w:val="003E7F84"/>
    <w:rsid w:val="003F494B"/>
    <w:rsid w:val="00411635"/>
    <w:rsid w:val="00417397"/>
    <w:rsid w:val="00422E18"/>
    <w:rsid w:val="00434C37"/>
    <w:rsid w:val="0046177E"/>
    <w:rsid w:val="004A632D"/>
    <w:rsid w:val="004A6760"/>
    <w:rsid w:val="004B0E06"/>
    <w:rsid w:val="004B1341"/>
    <w:rsid w:val="004B748A"/>
    <w:rsid w:val="004C4B06"/>
    <w:rsid w:val="004E11E8"/>
    <w:rsid w:val="004E2585"/>
    <w:rsid w:val="004F7092"/>
    <w:rsid w:val="0050126A"/>
    <w:rsid w:val="005119A7"/>
    <w:rsid w:val="005121D1"/>
    <w:rsid w:val="0051764A"/>
    <w:rsid w:val="00517831"/>
    <w:rsid w:val="00525F26"/>
    <w:rsid w:val="005334A5"/>
    <w:rsid w:val="00544304"/>
    <w:rsid w:val="00555497"/>
    <w:rsid w:val="00562CCA"/>
    <w:rsid w:val="00563856"/>
    <w:rsid w:val="005773E5"/>
    <w:rsid w:val="00580467"/>
    <w:rsid w:val="0059335A"/>
    <w:rsid w:val="005A2DC9"/>
    <w:rsid w:val="005B1538"/>
    <w:rsid w:val="005D3041"/>
    <w:rsid w:val="005D4A4F"/>
    <w:rsid w:val="005E381B"/>
    <w:rsid w:val="005F2DE8"/>
    <w:rsid w:val="005F312C"/>
    <w:rsid w:val="00600A23"/>
    <w:rsid w:val="00611C53"/>
    <w:rsid w:val="00626E9B"/>
    <w:rsid w:val="006272EA"/>
    <w:rsid w:val="00634E2B"/>
    <w:rsid w:val="006524D9"/>
    <w:rsid w:val="0066791E"/>
    <w:rsid w:val="00680FF2"/>
    <w:rsid w:val="006A14E6"/>
    <w:rsid w:val="006F5C28"/>
    <w:rsid w:val="0073591C"/>
    <w:rsid w:val="0074484C"/>
    <w:rsid w:val="00753343"/>
    <w:rsid w:val="00781475"/>
    <w:rsid w:val="0078382B"/>
    <w:rsid w:val="00793CA6"/>
    <w:rsid w:val="007A1038"/>
    <w:rsid w:val="007D4594"/>
    <w:rsid w:val="00803DED"/>
    <w:rsid w:val="00812818"/>
    <w:rsid w:val="00827AA1"/>
    <w:rsid w:val="00840945"/>
    <w:rsid w:val="00857F30"/>
    <w:rsid w:val="00880EEE"/>
    <w:rsid w:val="008913A3"/>
    <w:rsid w:val="00894539"/>
    <w:rsid w:val="008A1D2A"/>
    <w:rsid w:val="008B0688"/>
    <w:rsid w:val="008B2B55"/>
    <w:rsid w:val="008B5400"/>
    <w:rsid w:val="008C471A"/>
    <w:rsid w:val="008E4CD0"/>
    <w:rsid w:val="009102DC"/>
    <w:rsid w:val="00923C0B"/>
    <w:rsid w:val="009264F2"/>
    <w:rsid w:val="00927284"/>
    <w:rsid w:val="00980038"/>
    <w:rsid w:val="0099759F"/>
    <w:rsid w:val="009C691E"/>
    <w:rsid w:val="009D619A"/>
    <w:rsid w:val="009E148E"/>
    <w:rsid w:val="009E4BE0"/>
    <w:rsid w:val="009E5D67"/>
    <w:rsid w:val="00A43DDB"/>
    <w:rsid w:val="00A51310"/>
    <w:rsid w:val="00A54D76"/>
    <w:rsid w:val="00A6269E"/>
    <w:rsid w:val="00A73AC7"/>
    <w:rsid w:val="00A979E4"/>
    <w:rsid w:val="00AD34B1"/>
    <w:rsid w:val="00B15234"/>
    <w:rsid w:val="00B210B0"/>
    <w:rsid w:val="00B31E82"/>
    <w:rsid w:val="00B3345F"/>
    <w:rsid w:val="00B37355"/>
    <w:rsid w:val="00B41119"/>
    <w:rsid w:val="00B43A0E"/>
    <w:rsid w:val="00B43B96"/>
    <w:rsid w:val="00B665CC"/>
    <w:rsid w:val="00BC01DF"/>
    <w:rsid w:val="00BD2F48"/>
    <w:rsid w:val="00BF6196"/>
    <w:rsid w:val="00BF6F8B"/>
    <w:rsid w:val="00C10795"/>
    <w:rsid w:val="00C46187"/>
    <w:rsid w:val="00C47F58"/>
    <w:rsid w:val="00C5377B"/>
    <w:rsid w:val="00C9411D"/>
    <w:rsid w:val="00CC4D4F"/>
    <w:rsid w:val="00CD38D2"/>
    <w:rsid w:val="00CE5E2E"/>
    <w:rsid w:val="00CF36D7"/>
    <w:rsid w:val="00CF37B6"/>
    <w:rsid w:val="00D20BE4"/>
    <w:rsid w:val="00D31357"/>
    <w:rsid w:val="00D32081"/>
    <w:rsid w:val="00D42547"/>
    <w:rsid w:val="00D543A3"/>
    <w:rsid w:val="00D708EC"/>
    <w:rsid w:val="00D734DB"/>
    <w:rsid w:val="00D75F84"/>
    <w:rsid w:val="00D77D12"/>
    <w:rsid w:val="00D92AD9"/>
    <w:rsid w:val="00D97A2C"/>
    <w:rsid w:val="00DB0BF3"/>
    <w:rsid w:val="00DB3D52"/>
    <w:rsid w:val="00DF3778"/>
    <w:rsid w:val="00DF7D38"/>
    <w:rsid w:val="00E050F1"/>
    <w:rsid w:val="00E3424A"/>
    <w:rsid w:val="00E449F3"/>
    <w:rsid w:val="00E51758"/>
    <w:rsid w:val="00E75527"/>
    <w:rsid w:val="00EA7B98"/>
    <w:rsid w:val="00EB6699"/>
    <w:rsid w:val="00EC5F16"/>
    <w:rsid w:val="00ED7E3B"/>
    <w:rsid w:val="00F06D84"/>
    <w:rsid w:val="00F165D4"/>
    <w:rsid w:val="00F178F8"/>
    <w:rsid w:val="00F426E0"/>
    <w:rsid w:val="00F4513C"/>
    <w:rsid w:val="00F47A78"/>
    <w:rsid w:val="00F612AC"/>
    <w:rsid w:val="00F7385F"/>
    <w:rsid w:val="00F8558E"/>
    <w:rsid w:val="00F91B5C"/>
    <w:rsid w:val="00F94356"/>
    <w:rsid w:val="00FC1694"/>
    <w:rsid w:val="00FC40BF"/>
    <w:rsid w:val="00FC7B23"/>
    <w:rsid w:val="00FF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5BF7EB"/>
  <w15:docId w15:val="{483DD89E-B06A-4B97-AAE0-36B9CA1A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5A"/>
  </w:style>
  <w:style w:type="paragraph" w:styleId="Footer">
    <w:name w:val="footer"/>
    <w:basedOn w:val="Normal"/>
    <w:link w:val="FooterChar"/>
    <w:uiPriority w:val="99"/>
    <w:unhideWhenUsed/>
    <w:rsid w:val="0059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5A"/>
  </w:style>
  <w:style w:type="paragraph" w:styleId="BalloonText">
    <w:name w:val="Balloon Text"/>
    <w:basedOn w:val="Normal"/>
    <w:link w:val="BalloonTextChar"/>
    <w:uiPriority w:val="99"/>
    <w:semiHidden/>
    <w:unhideWhenUsed/>
    <w:rsid w:val="0059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1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7A71"/>
    <w:pPr>
      <w:spacing w:line="252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75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7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7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ulling\Desktop\Letterhead%20with%20header%20foo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B97A8552C9E4894AF208862013E6E" ma:contentTypeVersion="13" ma:contentTypeDescription="Create a new document." ma:contentTypeScope="" ma:versionID="354570fe0c397cbd4b79f7cf7ff2fb33">
  <xsd:schema xmlns:xsd="http://www.w3.org/2001/XMLSchema" xmlns:xs="http://www.w3.org/2001/XMLSchema" xmlns:p="http://schemas.microsoft.com/office/2006/metadata/properties" xmlns:ns2="53a22a84-c541-4de9-81c5-a6a65ef901ef" xmlns:ns3="05fcadce-80cf-450b-acc7-a7fec3e3d190" targetNamespace="http://schemas.microsoft.com/office/2006/metadata/properties" ma:root="true" ma:fieldsID="f1bd7891b6f09ad03a6fb0ffe6d3f952" ns2:_="" ns3:_="">
    <xsd:import namespace="53a22a84-c541-4de9-81c5-a6a65ef901ef"/>
    <xsd:import namespace="05fcadce-80cf-450b-acc7-a7fec3e3d1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In_x0020_Current_x0020_Use_x003f_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22a84-c541-4de9-81c5-a6a65ef90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In_x0020_Current_x0020_Use_x003f_" ma:index="14" ma:displayName="In Current Use?" ma:default="1" ma:format="Dropdown" ma:internalName="In_x0020_Current_x0020_Use_x003f_">
      <xsd:simpleType>
        <xsd:restriction base="dms:Boolea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cadce-80cf-450b-acc7-a7fec3e3d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_x0020_Current_x0020_Use_x003f_ xmlns="53a22a84-c541-4de9-81c5-a6a65ef901ef">true</In_x0020_Current_x0020_Use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B0055-887E-4081-B5B8-0A823599B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F6A5CD-8808-44AD-8D27-45F52F6C8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22a84-c541-4de9-81c5-a6a65ef901ef"/>
    <ds:schemaRef ds:uri="05fcadce-80cf-450b-acc7-a7fec3e3d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9C434B-10EA-4D8A-867C-A2D4C555207C}">
  <ds:schemaRefs>
    <ds:schemaRef ds:uri="http://schemas.microsoft.com/office/2006/metadata/properties"/>
    <ds:schemaRef ds:uri="http://schemas.microsoft.com/office/infopath/2007/PartnerControls"/>
    <ds:schemaRef ds:uri="53a22a84-c541-4de9-81c5-a6a65ef901ef"/>
  </ds:schemaRefs>
</ds:datastoreItem>
</file>

<file path=customXml/itemProps4.xml><?xml version="1.0" encoding="utf-8"?>
<ds:datastoreItem xmlns:ds="http://schemas.openxmlformats.org/officeDocument/2006/customXml" ds:itemID="{823A4C11-68FC-4DAC-BB39-E8BF5A8B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with header footer template.dotx</Template>
  <TotalTime>51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Legal Aid of West Virginia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Erica Pulling</dc:creator>
  <cp:lastModifiedBy>Dane Henry</cp:lastModifiedBy>
  <cp:revision>9</cp:revision>
  <cp:lastPrinted>2023-02-14T18:33:00Z</cp:lastPrinted>
  <dcterms:created xsi:type="dcterms:W3CDTF">2024-04-02T13:24:00Z</dcterms:created>
  <dcterms:modified xsi:type="dcterms:W3CDTF">2024-04-09T14:27:00Z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0x010100624B97A8552C9E4894AF208862013E6E</vt:lpwstr>
  </property>
</Properties>
</file>